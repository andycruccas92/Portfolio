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C3B33B" w14:textId="77777777" w:rsidR="00685117" w:rsidRDefault="00E47672" w:rsidP="00E47672">
      <w:pPr>
        <w:spacing w:after="240"/>
      </w:pPr>
      <w:r>
        <w:rPr>
          <w:noProof/>
          <w:lang w:bidi="it-IT"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26A4A2E8" wp14:editId="150A7281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Connettore diritto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B6B443" id="Connettore diritto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797979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212121" w:themeColor="text2"/>
          <w:lang w:bidi="it-IT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4CD778A2" wp14:editId="013BBA6B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uppo 2" descr="Oggetto raggruppato con forma e immagin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Immagin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ttangolo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2FA3C" id="Gruppo 2" o:spid="_x0000_s1026" alt="Oggetto raggruppato con forma e immagin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3" o:title="" cropleft="9f" cropright="15190f" recolortarget="black"/>
                </v:shape>
                <v:rect id="Rettangolo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" fillcolor="#d2d2d2 [671]" stroked="f" strokeweight="1.25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10485" w:type="dxa"/>
        <w:tblLayout w:type="fixed"/>
        <w:tblLook w:val="0600" w:firstRow="0" w:lastRow="0" w:firstColumn="0" w:lastColumn="0" w:noHBand="1" w:noVBand="1"/>
      </w:tblPr>
      <w:tblGrid>
        <w:gridCol w:w="10485"/>
      </w:tblGrid>
      <w:tr w:rsidR="00E47672" w14:paraId="2C7A0B3E" w14:textId="77777777" w:rsidTr="00A04E8B">
        <w:trPr>
          <w:trHeight w:val="726"/>
        </w:trPr>
        <w:tc>
          <w:tcPr>
            <w:tcW w:w="10485" w:type="dxa"/>
          </w:tcPr>
          <w:p w14:paraId="64BFC875" w14:textId="5BB70D89" w:rsidR="00E47672" w:rsidRPr="00E47672" w:rsidRDefault="00CE26F2" w:rsidP="00F40779">
            <w:pPr>
              <w:pStyle w:val="Titolo"/>
            </w:pPr>
            <w:sdt>
              <w:sdtPr>
                <w:id w:val="720020519"/>
                <w:placeholder>
                  <w:docPart w:val="A27665C42BF84BF49BB8D64B57864411"/>
                </w:placeholder>
                <w15:appearance w15:val="hidden"/>
              </w:sdtPr>
              <w:sdtEndPr>
                <w:rPr>
                  <w:rStyle w:val="TitoloCarattere"/>
                  <w:caps w:val="0"/>
                </w:rPr>
              </w:sdtEndPr>
              <w:sdtContent>
                <w:r w:rsidR="00F612E3" w:rsidRPr="00F612E3">
                  <w:t>Dalla Qualità Oggettiva alla Percezione Strategica del Valore</w:t>
                </w:r>
              </w:sdtContent>
            </w:sdt>
          </w:p>
        </w:tc>
      </w:tr>
      <w:tr w:rsidR="00E47672" w14:paraId="763E9AA7" w14:textId="77777777" w:rsidTr="00A04E8B">
        <w:trPr>
          <w:trHeight w:val="726"/>
        </w:trPr>
        <w:tc>
          <w:tcPr>
            <w:tcW w:w="10485" w:type="dxa"/>
          </w:tcPr>
          <w:p w14:paraId="610E2216" w14:textId="075AE239" w:rsidR="00E47672" w:rsidRPr="00206B7B" w:rsidRDefault="00CE26F2" w:rsidP="00E47672">
            <w:pPr>
              <w:pStyle w:val="Sottotitolo"/>
            </w:pPr>
            <w:sdt>
              <w:sdtPr>
                <w:id w:val="-1640336837"/>
                <w:placeholder>
                  <w:docPart w:val="E059AA8FF3574EC5B5965DB1449E27EF"/>
                </w:placeholder>
                <w15:appearance w15:val="hidden"/>
              </w:sdtPr>
              <w:sdtEndPr/>
              <w:sdtContent>
                <w:r w:rsidR="00F612E3" w:rsidRPr="00F612E3">
                  <w:rPr>
                    <w:lang w:bidi="it-IT"/>
                  </w:rPr>
                  <w:t>Un Modello Integrato per la Ridefinizione delle SOP</w:t>
                </w:r>
              </w:sdtContent>
            </w:sdt>
          </w:p>
        </w:tc>
      </w:tr>
      <w:tr w:rsidR="00E47672" w14:paraId="10AA40F9" w14:textId="77777777" w:rsidTr="00A04E8B">
        <w:trPr>
          <w:trHeight w:val="8091"/>
        </w:trPr>
        <w:tc>
          <w:tcPr>
            <w:tcW w:w="10485" w:type="dxa"/>
          </w:tcPr>
          <w:p w14:paraId="5ABFF1C0" w14:textId="77777777" w:rsidR="00E47672" w:rsidRPr="00206B7B" w:rsidRDefault="00E47672" w:rsidP="00E47672">
            <w:pPr>
              <w:pStyle w:val="Informazionicontatto"/>
            </w:pPr>
          </w:p>
        </w:tc>
      </w:tr>
      <w:tr w:rsidR="00FE1397" w14:paraId="70D68CB1" w14:textId="77777777" w:rsidTr="00A04E8B">
        <w:trPr>
          <w:trHeight w:val="726"/>
        </w:trPr>
        <w:tc>
          <w:tcPr>
            <w:tcW w:w="10485" w:type="dxa"/>
          </w:tcPr>
          <w:p w14:paraId="6E8B4B59" w14:textId="1424FCB7" w:rsidR="00FE1397" w:rsidRPr="00E47672" w:rsidRDefault="00FE1397" w:rsidP="00664509">
            <w:pPr>
              <w:pStyle w:val="Informazionicontatto"/>
              <w:ind w:left="980"/>
            </w:pPr>
          </w:p>
        </w:tc>
      </w:tr>
    </w:tbl>
    <w:p w14:paraId="447B2B4A" w14:textId="77777777" w:rsidR="0074501E" w:rsidRDefault="0074501E" w:rsidP="00101A18">
      <w:pPr>
        <w:pStyle w:val="Titolo1"/>
        <w:sectPr w:rsidR="0074501E" w:rsidSect="00F40779">
          <w:footerReference w:type="default" r:id="rId14"/>
          <w:pgSz w:w="11906" w:h="16838" w:code="9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21E68C9C" w14:textId="77777777" w:rsidR="00F612E3" w:rsidRPr="00F612E3" w:rsidRDefault="00CE26F2" w:rsidP="00F61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lastRenderedPageBreak/>
        <w:pict w14:anchorId="32E9CF09">
          <v:rect id="_x0000_i1025" style="width:0;height:1.5pt" o:hralign="center" o:hrstd="t" o:hr="t" fillcolor="#a0a0a0" stroked="f"/>
        </w:pict>
      </w:r>
    </w:p>
    <w:p w14:paraId="24ACEFB3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Abstract</w:t>
      </w:r>
    </w:p>
    <w:p w14:paraId="19747441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 xml:space="preserve">Il presente </w:t>
      </w:r>
      <w:proofErr w:type="spellStart"/>
      <w:r w:rsidRPr="00F612E3">
        <w:rPr>
          <w:rFonts w:eastAsia="Times New Roman" w:cs="Times New Roman"/>
          <w:sz w:val="24"/>
          <w:szCs w:val="24"/>
          <w:lang w:eastAsia="it-IT"/>
        </w:rPr>
        <w:t>whitepaper</w:t>
      </w:r>
      <w:proofErr w:type="spellEnd"/>
      <w:r w:rsidRPr="00F612E3">
        <w:rPr>
          <w:rFonts w:eastAsia="Times New Roman" w:cs="Times New Roman"/>
          <w:sz w:val="24"/>
          <w:szCs w:val="24"/>
          <w:lang w:eastAsia="it-IT"/>
        </w:rPr>
        <w:t xml:space="preserve"> esplora il concetto di valore nelle sue declinazioni oggettive e soggettive, distinguendo tra valore oggettivo diretto, indiretto e valore percepito, e mette in relazione tali categorie con la struttura delle SOP (Standard Operating </w:t>
      </w:r>
      <w:proofErr w:type="spellStart"/>
      <w:r w:rsidRPr="00F612E3">
        <w:rPr>
          <w:rFonts w:eastAsia="Times New Roman" w:cs="Times New Roman"/>
          <w:sz w:val="24"/>
          <w:szCs w:val="24"/>
          <w:lang w:eastAsia="it-IT"/>
        </w:rPr>
        <w:t>Procedures</w:t>
      </w:r>
      <w:proofErr w:type="spellEnd"/>
      <w:r w:rsidRPr="00F612E3">
        <w:rPr>
          <w:rFonts w:eastAsia="Times New Roman" w:cs="Times New Roman"/>
          <w:sz w:val="24"/>
          <w:szCs w:val="24"/>
          <w:lang w:eastAsia="it-IT"/>
        </w:rPr>
        <w:t>). L'obiettivo è offrire una chiave di lettura integrata che connetta la definizione tecnica della qualità con il miglioramento processuale e l'incremento della redditività aziendale.</w:t>
      </w:r>
    </w:p>
    <w:p w14:paraId="239CAD5E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4EB853E7">
          <v:rect id="_x0000_i1026" style="width:0;height:1.5pt" o:hralign="center" o:hrstd="t" o:hr="t" fillcolor="#a0a0a0" stroked="f"/>
        </w:pict>
      </w:r>
    </w:p>
    <w:p w14:paraId="4CB3BB20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1. Introduzione: il valore come leva strategica invisibile</w:t>
      </w:r>
    </w:p>
    <w:p w14:paraId="261E9B82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 xml:space="preserve">Nel contesto industriale contemporaneo, la definizione di "valore" è spesso relegata a una percezione soggettiva del cliente. Tuttavia, molte attività operative generano un valore reale e misurabile che resta invisibile, non comunicato, e quindi non monetizzato. Questo </w:t>
      </w:r>
      <w:proofErr w:type="spellStart"/>
      <w:r w:rsidRPr="00F612E3">
        <w:rPr>
          <w:rFonts w:eastAsia="Times New Roman" w:cs="Times New Roman"/>
          <w:sz w:val="24"/>
          <w:szCs w:val="24"/>
          <w:lang w:eastAsia="it-IT"/>
        </w:rPr>
        <w:t>whitepaper</w:t>
      </w:r>
      <w:proofErr w:type="spellEnd"/>
      <w:r w:rsidRPr="00F612E3">
        <w:rPr>
          <w:rFonts w:eastAsia="Times New Roman" w:cs="Times New Roman"/>
          <w:sz w:val="24"/>
          <w:szCs w:val="24"/>
          <w:lang w:eastAsia="it-IT"/>
        </w:rPr>
        <w:t xml:space="preserve"> parte da una riflessione semplice ma profonda: ciò che il cliente non vede, ma che è tecnicamente essenziale, può e deve essere reso visibile, trasformandosi in leva competitiva.</w:t>
      </w:r>
    </w:p>
    <w:p w14:paraId="7F409EBE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10779146">
          <v:rect id="_x0000_i1027" style="width:0;height:1.5pt" o:hralign="center" o:hrstd="t" o:hr="t" fillcolor="#a0a0a0" stroked="f"/>
        </w:pict>
      </w:r>
    </w:p>
    <w:p w14:paraId="6D16DB07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2. Tipologie di valore nel BPM</w:t>
      </w:r>
    </w:p>
    <w:p w14:paraId="20DD8D10" w14:textId="77777777" w:rsidR="00F612E3" w:rsidRPr="00F612E3" w:rsidRDefault="00F612E3" w:rsidP="00F612E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Valore percepito (</w:t>
      </w:r>
      <w:proofErr w:type="spellStart"/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Subjective</w:t>
      </w:r>
      <w:proofErr w:type="spellEnd"/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 xml:space="preserve"> Value):</w:t>
      </w:r>
      <w:r w:rsidRPr="00F612E3">
        <w:rPr>
          <w:rFonts w:eastAsia="Times New Roman" w:cs="Times New Roman"/>
          <w:sz w:val="24"/>
          <w:szCs w:val="24"/>
          <w:lang w:eastAsia="it-IT"/>
        </w:rPr>
        <w:t xml:space="preserve"> Ciò che il cliente riconosce come utile, desiderabile, e per cui è disposto a pagare.</w:t>
      </w:r>
    </w:p>
    <w:p w14:paraId="6E79597B" w14:textId="77777777" w:rsidR="00F612E3" w:rsidRPr="00F612E3" w:rsidRDefault="00F612E3" w:rsidP="00F612E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Valore oggettivo diretto:</w:t>
      </w:r>
      <w:r w:rsidRPr="00F612E3">
        <w:rPr>
          <w:rFonts w:eastAsia="Times New Roman" w:cs="Times New Roman"/>
          <w:sz w:val="24"/>
          <w:szCs w:val="24"/>
          <w:lang w:eastAsia="it-IT"/>
        </w:rPr>
        <w:t xml:space="preserve"> Trasformazioni fisiche, funzionali o informative che rispettano standard tecnici di qualità, anche se non visibili al cliente.</w:t>
      </w:r>
    </w:p>
    <w:p w14:paraId="406AA624" w14:textId="77777777" w:rsidR="00F612E3" w:rsidRPr="00F612E3" w:rsidRDefault="00F612E3" w:rsidP="00F612E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Valore oggettivo indiretto:</w:t>
      </w:r>
      <w:r w:rsidRPr="00F612E3">
        <w:rPr>
          <w:rFonts w:eastAsia="Times New Roman" w:cs="Times New Roman"/>
          <w:sz w:val="24"/>
          <w:szCs w:val="24"/>
          <w:lang w:eastAsia="it-IT"/>
        </w:rPr>
        <w:t xml:space="preserve"> Attività che non modificano direttamente il prodotto ma ne garantiscono tracciabilità, sicurezza, durabilità o efficienza sistemica.</w:t>
      </w:r>
    </w:p>
    <w:p w14:paraId="567480A1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560CE16D">
          <v:rect id="_x0000_i1028" style="width:0;height:1.5pt" o:hralign="center" o:hrstd="t" o:hr="t" fillcolor="#a0a0a0" stroked="f"/>
        </w:pict>
      </w:r>
    </w:p>
    <w:p w14:paraId="4E777A40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3. Il ruolo delle SOP nella generazione di valore</w:t>
      </w:r>
    </w:p>
    <w:p w14:paraId="5899DA51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Le SOP sono strumenti di standardizzazione che, se costruiti su definizioni tecniche di qualità, possono generare valore oggettivo. Tuttavia, la loro efficacia è nulla se:</w:t>
      </w:r>
    </w:p>
    <w:p w14:paraId="215932F0" w14:textId="77777777" w:rsidR="00F612E3" w:rsidRPr="00F612E3" w:rsidRDefault="00F612E3" w:rsidP="00F612E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Non derivano da una definizione esplicita e condivisa di qualità</w:t>
      </w:r>
    </w:p>
    <w:p w14:paraId="7603EF09" w14:textId="77777777" w:rsidR="00F612E3" w:rsidRPr="00F612E3" w:rsidRDefault="00F612E3" w:rsidP="00F612E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Si basano su pratiche consolidate ma non validate</w:t>
      </w:r>
    </w:p>
    <w:p w14:paraId="0FF621E9" w14:textId="77777777" w:rsidR="00F612E3" w:rsidRPr="00F612E3" w:rsidRDefault="00F612E3" w:rsidP="00F612E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Non sono comunicate come asset, ma vissute come burocrazia</w:t>
      </w:r>
    </w:p>
    <w:p w14:paraId="707FA203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Quando le SOP sono "reali", ovvero ancorate a definizioni robuste, generano:</w:t>
      </w:r>
    </w:p>
    <w:p w14:paraId="6B773A09" w14:textId="77777777" w:rsidR="00F612E3" w:rsidRPr="00F612E3" w:rsidRDefault="00F612E3" w:rsidP="00F612E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Riduzione degli sprechi</w:t>
      </w:r>
    </w:p>
    <w:p w14:paraId="57FA494E" w14:textId="77777777" w:rsidR="00F612E3" w:rsidRPr="00F612E3" w:rsidRDefault="00F612E3" w:rsidP="00F612E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Maggiore efficienza</w:t>
      </w:r>
    </w:p>
    <w:p w14:paraId="37DB0DAD" w14:textId="77777777" w:rsidR="00F612E3" w:rsidRPr="00F612E3" w:rsidRDefault="00F612E3" w:rsidP="00F612E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Migliore tracciabilità</w:t>
      </w:r>
    </w:p>
    <w:p w14:paraId="69A8859B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E possono essere anche rese vendibili, se comunicate con intelligenza.</w:t>
      </w:r>
    </w:p>
    <w:p w14:paraId="61334ED5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04553AEF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45CDF382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6D3EAA8C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61536113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1FCF95FF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7157888F" w14:textId="77777777" w:rsidR="00CE26F2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</w:p>
    <w:p w14:paraId="011A6A66" w14:textId="461EC12C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lastRenderedPageBreak/>
        <w:pict w14:anchorId="4730F8E0">
          <v:rect id="_x0000_i1029" style="width:0;height:1.5pt" o:hralign="center" o:hrstd="t" o:hr="t" fillcolor="#a0a0a0" stroked="f"/>
        </w:pict>
      </w:r>
    </w:p>
    <w:p w14:paraId="6D706B6C" w14:textId="69FFBD7D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4. Dal valore oggettivo al valore percepito: un processo di traduzione</w:t>
      </w:r>
    </w:p>
    <w:p w14:paraId="0CD5FA10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 xml:space="preserve">La chiave strategica è la </w:t>
      </w: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comunicazione del valore invisibile</w:t>
      </w:r>
      <w:r w:rsidRPr="00F612E3">
        <w:rPr>
          <w:rFonts w:eastAsia="Times New Roman" w:cs="Times New Roman"/>
          <w:sz w:val="24"/>
          <w:szCs w:val="24"/>
          <w:lang w:eastAsia="it-IT"/>
        </w:rPr>
        <w:t>. Il valore oggettivo diretto e indiretto può essere trasformato in valore percepito se:</w:t>
      </w:r>
    </w:p>
    <w:p w14:paraId="07E6DF27" w14:textId="77777777" w:rsidR="00F612E3" w:rsidRPr="00F612E3" w:rsidRDefault="00F612E3" w:rsidP="00F612E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Viene documentato (certificazioni, tracciabilità, audit)</w:t>
      </w:r>
    </w:p>
    <w:p w14:paraId="3F0B9C81" w14:textId="77777777" w:rsidR="00F612E3" w:rsidRPr="00F612E3" w:rsidRDefault="00F612E3" w:rsidP="00F612E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Viene spiegato (storytelling tecnico, educazione del cliente)</w:t>
      </w:r>
    </w:p>
    <w:p w14:paraId="3B7FE9B0" w14:textId="77777777" w:rsidR="00F612E3" w:rsidRPr="00F612E3" w:rsidRDefault="00F612E3" w:rsidP="00F612E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Viene reso simbolico (badge qualità, firme di garanzia, etichette narrative)</w:t>
      </w:r>
    </w:p>
    <w:p w14:paraId="3534E333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Questo approccio consente di aumentare:</w:t>
      </w:r>
    </w:p>
    <w:p w14:paraId="48FCE256" w14:textId="77777777" w:rsidR="00F612E3" w:rsidRPr="00F612E3" w:rsidRDefault="00F612E3" w:rsidP="00F612E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La disponibilità del cliente a pagare</w:t>
      </w:r>
    </w:p>
    <w:p w14:paraId="2883C9AC" w14:textId="77777777" w:rsidR="00F612E3" w:rsidRPr="00F612E3" w:rsidRDefault="00F612E3" w:rsidP="00F612E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La fidelizzazione</w:t>
      </w:r>
    </w:p>
    <w:p w14:paraId="62DC8973" w14:textId="77777777" w:rsidR="00F612E3" w:rsidRPr="00F612E3" w:rsidRDefault="00F612E3" w:rsidP="00F612E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La differenziazione del prodotto</w:t>
      </w:r>
    </w:p>
    <w:p w14:paraId="4191E2EF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3CC880E4">
          <v:rect id="_x0000_i1030" style="width:0;height:1.5pt" o:hralign="center" o:hrstd="t" o:hr="t" fillcolor="#a0a0a0" stroked="f"/>
        </w:pict>
      </w:r>
    </w:p>
    <w:p w14:paraId="14BBC2B8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5. Effetti sistemici sul processo: meno NVA, più profitti</w:t>
      </w:r>
    </w:p>
    <w:p w14:paraId="0229C2CC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La valorizzazione del valore oggettivo non ha impatto solo sul mercato, ma anche sull'efficienza interna:</w:t>
      </w:r>
    </w:p>
    <w:p w14:paraId="1722B732" w14:textId="77777777" w:rsidR="00F612E3" w:rsidRPr="00F612E3" w:rsidRDefault="00F612E3" w:rsidP="00F612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Standardizzazione più efficace</w:t>
      </w:r>
    </w:p>
    <w:p w14:paraId="29DABDA7" w14:textId="77777777" w:rsidR="00F612E3" w:rsidRPr="00F612E3" w:rsidRDefault="00F612E3" w:rsidP="00F612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 xml:space="preserve">Riduzione delle attività NVA (Non Value </w:t>
      </w:r>
      <w:proofErr w:type="spellStart"/>
      <w:r w:rsidRPr="00F612E3">
        <w:rPr>
          <w:rFonts w:eastAsia="Times New Roman" w:cs="Times New Roman"/>
          <w:sz w:val="24"/>
          <w:szCs w:val="24"/>
          <w:lang w:eastAsia="it-IT"/>
        </w:rPr>
        <w:t>Added</w:t>
      </w:r>
      <w:proofErr w:type="spellEnd"/>
      <w:r w:rsidRPr="00F612E3">
        <w:rPr>
          <w:rFonts w:eastAsia="Times New Roman" w:cs="Times New Roman"/>
          <w:sz w:val="24"/>
          <w:szCs w:val="24"/>
          <w:lang w:eastAsia="it-IT"/>
        </w:rPr>
        <w:t>)</w:t>
      </w:r>
    </w:p>
    <w:p w14:paraId="47AA7AE5" w14:textId="77777777" w:rsidR="00F612E3" w:rsidRPr="00F612E3" w:rsidRDefault="00F612E3" w:rsidP="00F612E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Maggiore controllo dei costi</w:t>
      </w:r>
    </w:p>
    <w:p w14:paraId="72398B1D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Il risultato è un doppio effetto:</w:t>
      </w:r>
    </w:p>
    <w:p w14:paraId="249AD544" w14:textId="77777777" w:rsidR="00F612E3" w:rsidRPr="00F612E3" w:rsidRDefault="00F612E3" w:rsidP="00F612E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Incremento dei ricavi (valore percepito)</w:t>
      </w:r>
    </w:p>
    <w:p w14:paraId="62F463BF" w14:textId="77777777" w:rsidR="00F612E3" w:rsidRPr="00F612E3" w:rsidRDefault="00F612E3" w:rsidP="00F612E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Riduzione dei costi (efficienza operativa)</w:t>
      </w:r>
    </w:p>
    <w:p w14:paraId="54A3929E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73058AA9">
          <v:rect id="_x0000_i1031" style="width:0;height:1.5pt" o:hralign="center" o:hrstd="t" o:hr="t" fillcolor="#a0a0a0" stroked="f"/>
        </w:pict>
      </w:r>
    </w:p>
    <w:p w14:paraId="223C9762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6. Conclusione: un compito da CEO</w:t>
      </w:r>
    </w:p>
    <w:p w14:paraId="0988583B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Questa visione non è un esercizio teorico, ma un dovere strategico per chi guida un'impresa. Il CEO deve essere il primo ad attivare questa transizione: riconoscere, mappare, comunicare e monetizzare il valore che già esiste ma non viene visto. Solo così l'azienda smette di inseguire il valore e inizia a generarlo, sistematicamente.</w:t>
      </w:r>
    </w:p>
    <w:p w14:paraId="4EAD89CD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36A55B73">
          <v:rect id="_x0000_i1032" style="width:0;height:1.5pt" o:hralign="center" o:hrstd="t" o:hr="t" fillcolor="#a0a0a0" stroked="f"/>
        </w:pict>
      </w:r>
    </w:p>
    <w:p w14:paraId="728C6A6A" w14:textId="77777777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b/>
          <w:bCs/>
          <w:sz w:val="24"/>
          <w:szCs w:val="24"/>
          <w:lang w:eastAsia="it-IT"/>
        </w:rPr>
        <w:t>Appendice: strumenti operativi proposti</w:t>
      </w:r>
    </w:p>
    <w:p w14:paraId="0FDB68C2" w14:textId="77777777" w:rsidR="00F612E3" w:rsidRPr="00F612E3" w:rsidRDefault="00F612E3" w:rsidP="00F612E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Matrice VA / BVA / NVA con evidenza della comunicabilità</w:t>
      </w:r>
    </w:p>
    <w:p w14:paraId="6F4EA4E1" w14:textId="77777777" w:rsidR="00F612E3" w:rsidRPr="00F612E3" w:rsidRDefault="00F612E3" w:rsidP="00F612E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Template di validazione SOP basato su Q(</w:t>
      </w:r>
      <w:proofErr w:type="spellStart"/>
      <w:r w:rsidRPr="00F612E3">
        <w:rPr>
          <w:rFonts w:eastAsia="Times New Roman" w:cs="Times New Roman"/>
          <w:sz w:val="24"/>
          <w:szCs w:val="24"/>
          <w:lang w:eastAsia="it-IT"/>
        </w:rPr>
        <w:t>def</w:t>
      </w:r>
      <w:proofErr w:type="spellEnd"/>
      <w:r w:rsidRPr="00F612E3">
        <w:rPr>
          <w:rFonts w:eastAsia="Times New Roman" w:cs="Times New Roman"/>
          <w:sz w:val="24"/>
          <w:szCs w:val="24"/>
          <w:lang w:eastAsia="it-IT"/>
        </w:rPr>
        <w:t>)</w:t>
      </w:r>
    </w:p>
    <w:p w14:paraId="371833BD" w14:textId="77777777" w:rsidR="00F612E3" w:rsidRPr="00F612E3" w:rsidRDefault="00F612E3" w:rsidP="00F612E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Linee guida per la trasformazione del valore oggettivo in valore percepito</w:t>
      </w:r>
    </w:p>
    <w:p w14:paraId="3685B7FF" w14:textId="77777777" w:rsidR="00F612E3" w:rsidRPr="00F612E3" w:rsidRDefault="00CE26F2" w:rsidP="00F612E3">
      <w:pPr>
        <w:spacing w:after="0" w:line="240" w:lineRule="auto"/>
        <w:rPr>
          <w:rFonts w:eastAsia="Times New Roman" w:cs="Times New Roman"/>
          <w:sz w:val="24"/>
          <w:szCs w:val="24"/>
          <w:lang w:eastAsia="it-IT"/>
        </w:rPr>
      </w:pPr>
      <w:r>
        <w:rPr>
          <w:rFonts w:eastAsia="Times New Roman" w:cs="Times New Roman"/>
          <w:sz w:val="24"/>
          <w:szCs w:val="24"/>
          <w:lang w:eastAsia="it-IT"/>
        </w:rPr>
        <w:pict w14:anchorId="00B20D8B">
          <v:rect id="_x0000_i1033" style="width:0;height:1.5pt" o:hralign="center" o:hrstd="t" o:hr="t" fillcolor="#a0a0a0" stroked="f"/>
        </w:pict>
      </w:r>
    </w:p>
    <w:p w14:paraId="42F07F6A" w14:textId="5F1276E8" w:rsidR="00F612E3" w:rsidRPr="00F612E3" w:rsidRDefault="00F612E3" w:rsidP="00F612E3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it-IT"/>
        </w:rPr>
      </w:pPr>
      <w:r w:rsidRPr="00F612E3">
        <w:rPr>
          <w:rFonts w:eastAsia="Times New Roman" w:cs="Times New Roman"/>
          <w:sz w:val="24"/>
          <w:szCs w:val="24"/>
          <w:lang w:eastAsia="it-IT"/>
        </w:rPr>
        <w:t>Autore: [</w:t>
      </w:r>
      <w:r w:rsidR="006968F6">
        <w:rPr>
          <w:rFonts w:eastAsia="Times New Roman" w:cs="Times New Roman"/>
          <w:sz w:val="24"/>
          <w:szCs w:val="24"/>
          <w:lang w:eastAsia="it-IT"/>
        </w:rPr>
        <w:t>Andy Cruccas</w:t>
      </w:r>
      <w:r w:rsidRPr="00F612E3">
        <w:rPr>
          <w:rFonts w:eastAsia="Times New Roman" w:cs="Times New Roman"/>
          <w:sz w:val="24"/>
          <w:szCs w:val="24"/>
          <w:lang w:eastAsia="it-IT"/>
        </w:rPr>
        <w:t>]</w:t>
      </w:r>
      <w:r w:rsidRPr="00F612E3">
        <w:rPr>
          <w:rFonts w:eastAsia="Times New Roman" w:cs="Times New Roman"/>
          <w:sz w:val="24"/>
          <w:szCs w:val="24"/>
          <w:lang w:eastAsia="it-IT"/>
        </w:rPr>
        <w:br/>
        <w:t xml:space="preserve">Data: </w:t>
      </w:r>
      <w:proofErr w:type="gramStart"/>
      <w:r w:rsidRPr="00F612E3">
        <w:rPr>
          <w:rFonts w:eastAsia="Times New Roman" w:cs="Times New Roman"/>
          <w:sz w:val="24"/>
          <w:szCs w:val="24"/>
          <w:lang w:eastAsia="it-IT"/>
        </w:rPr>
        <w:t>Giugno</w:t>
      </w:r>
      <w:proofErr w:type="gramEnd"/>
      <w:r w:rsidRPr="00F612E3">
        <w:rPr>
          <w:rFonts w:eastAsia="Times New Roman" w:cs="Times New Roman"/>
          <w:sz w:val="24"/>
          <w:szCs w:val="24"/>
          <w:lang w:eastAsia="it-IT"/>
        </w:rPr>
        <w:t xml:space="preserve"> 2025</w:t>
      </w:r>
    </w:p>
    <w:p w14:paraId="075A1A03" w14:textId="77777777" w:rsidR="001638F6" w:rsidRPr="00F612E3" w:rsidRDefault="001638F6" w:rsidP="00F612E3">
      <w:pPr>
        <w:pStyle w:val="Titolo1"/>
      </w:pPr>
    </w:p>
    <w:sectPr w:rsidR="001638F6" w:rsidRPr="00F612E3" w:rsidSect="00F40779">
      <w:pgSz w:w="11906" w:h="16838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2644F" w14:textId="77777777" w:rsidR="00F612E3" w:rsidRDefault="00F612E3">
      <w:pPr>
        <w:spacing w:after="0" w:line="240" w:lineRule="auto"/>
      </w:pPr>
      <w:r>
        <w:separator/>
      </w:r>
    </w:p>
  </w:endnote>
  <w:endnote w:type="continuationSeparator" w:id="0">
    <w:p w14:paraId="7AD528AE" w14:textId="77777777" w:rsidR="00F612E3" w:rsidRDefault="00F612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513CE" w14:textId="77777777" w:rsidR="001638F6" w:rsidRDefault="00844483">
    <w:pPr>
      <w:pStyle w:val="Pidipagina"/>
    </w:pPr>
    <w:r>
      <w:rPr>
        <w:lang w:bidi="it-IT"/>
      </w:rPr>
      <w:t xml:space="preserve">PAGINA </w:t>
    </w:r>
    <w:r>
      <w:rPr>
        <w:lang w:bidi="it-IT"/>
      </w:rPr>
      <w:fldChar w:fldCharType="begin"/>
    </w:r>
    <w:r>
      <w:rPr>
        <w:lang w:bidi="it-IT"/>
      </w:rPr>
      <w:instrText xml:space="preserve"> PAGE  \* Arabic  \* MERGEFORMAT </w:instrText>
    </w:r>
    <w:r>
      <w:rPr>
        <w:lang w:bidi="it-IT"/>
      </w:rPr>
      <w:fldChar w:fldCharType="separate"/>
    </w:r>
    <w:r w:rsidR="00934F1C">
      <w:rPr>
        <w:noProof/>
        <w:lang w:bidi="it-IT"/>
      </w:rPr>
      <w:t>1</w:t>
    </w:r>
    <w:r>
      <w:rPr>
        <w:lang w:bidi="it-IT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75C056" w14:textId="77777777" w:rsidR="00F612E3" w:rsidRDefault="00F612E3">
      <w:pPr>
        <w:spacing w:after="0" w:line="240" w:lineRule="auto"/>
      </w:pPr>
      <w:r>
        <w:separator/>
      </w:r>
    </w:p>
  </w:footnote>
  <w:footnote w:type="continuationSeparator" w:id="0">
    <w:p w14:paraId="4A3353C6" w14:textId="77777777" w:rsidR="00F612E3" w:rsidRDefault="00F612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BEE6799"/>
    <w:multiLevelType w:val="multilevel"/>
    <w:tmpl w:val="3F2A9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572A0F"/>
    <w:multiLevelType w:val="multilevel"/>
    <w:tmpl w:val="716CB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E303BAF"/>
    <w:multiLevelType w:val="multilevel"/>
    <w:tmpl w:val="DF5AF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A26334"/>
    <w:multiLevelType w:val="multilevel"/>
    <w:tmpl w:val="F61E9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8F5B63"/>
    <w:multiLevelType w:val="multilevel"/>
    <w:tmpl w:val="1CD6B866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261D523B"/>
    <w:multiLevelType w:val="multilevel"/>
    <w:tmpl w:val="E9F6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3440CC"/>
    <w:multiLevelType w:val="multilevel"/>
    <w:tmpl w:val="B5CE572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13910D4"/>
    <w:multiLevelType w:val="multilevel"/>
    <w:tmpl w:val="6C98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BC271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BE0360C"/>
    <w:multiLevelType w:val="multilevel"/>
    <w:tmpl w:val="2E969558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7A224F73"/>
    <w:multiLevelType w:val="multilevel"/>
    <w:tmpl w:val="7B40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BD7186"/>
    <w:multiLevelType w:val="multilevel"/>
    <w:tmpl w:val="D1BA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4977420">
    <w:abstractNumId w:val="9"/>
  </w:num>
  <w:num w:numId="2" w16cid:durableId="1298992292">
    <w:abstractNumId w:val="9"/>
  </w:num>
  <w:num w:numId="3" w16cid:durableId="51001654">
    <w:abstractNumId w:val="8"/>
  </w:num>
  <w:num w:numId="4" w16cid:durableId="685790367">
    <w:abstractNumId w:val="8"/>
  </w:num>
  <w:num w:numId="5" w16cid:durableId="1048339621">
    <w:abstractNumId w:val="9"/>
  </w:num>
  <w:num w:numId="6" w16cid:durableId="2115518896">
    <w:abstractNumId w:val="8"/>
  </w:num>
  <w:num w:numId="7" w16cid:durableId="1741436771">
    <w:abstractNumId w:val="13"/>
  </w:num>
  <w:num w:numId="8" w16cid:durableId="544219307">
    <w:abstractNumId w:val="10"/>
  </w:num>
  <w:num w:numId="9" w16cid:durableId="2088727841">
    <w:abstractNumId w:val="18"/>
  </w:num>
  <w:num w:numId="10" w16cid:durableId="1504583419">
    <w:abstractNumId w:val="16"/>
  </w:num>
  <w:num w:numId="11" w16cid:durableId="1994600978">
    <w:abstractNumId w:val="21"/>
  </w:num>
  <w:num w:numId="12" w16cid:durableId="451941279">
    <w:abstractNumId w:val="20"/>
  </w:num>
  <w:num w:numId="13" w16cid:durableId="198973295">
    <w:abstractNumId w:val="7"/>
  </w:num>
  <w:num w:numId="14" w16cid:durableId="1614903395">
    <w:abstractNumId w:val="6"/>
  </w:num>
  <w:num w:numId="15" w16cid:durableId="760570667">
    <w:abstractNumId w:val="5"/>
  </w:num>
  <w:num w:numId="16" w16cid:durableId="697201300">
    <w:abstractNumId w:val="4"/>
  </w:num>
  <w:num w:numId="17" w16cid:durableId="1115562872">
    <w:abstractNumId w:val="3"/>
  </w:num>
  <w:num w:numId="18" w16cid:durableId="1735276202">
    <w:abstractNumId w:val="2"/>
  </w:num>
  <w:num w:numId="19" w16cid:durableId="699666939">
    <w:abstractNumId w:val="1"/>
  </w:num>
  <w:num w:numId="20" w16cid:durableId="1634142726">
    <w:abstractNumId w:val="0"/>
  </w:num>
  <w:num w:numId="21" w16cid:durableId="1630430068">
    <w:abstractNumId w:val="11"/>
  </w:num>
  <w:num w:numId="22" w16cid:durableId="13768452">
    <w:abstractNumId w:val="14"/>
  </w:num>
  <w:num w:numId="23" w16cid:durableId="1227063272">
    <w:abstractNumId w:val="17"/>
  </w:num>
  <w:num w:numId="24" w16cid:durableId="990061827">
    <w:abstractNumId w:val="19"/>
  </w:num>
  <w:num w:numId="25" w16cid:durableId="1468088937">
    <w:abstractNumId w:val="15"/>
  </w:num>
  <w:num w:numId="26" w16cid:durableId="461970599">
    <w:abstractNumId w:val="22"/>
  </w:num>
  <w:num w:numId="27" w16cid:durableId="1658068683">
    <w:abstractNumId w:val="23"/>
  </w:num>
  <w:num w:numId="28" w16cid:durableId="5201701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283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2E3"/>
    <w:rsid w:val="000748AA"/>
    <w:rsid w:val="00101A18"/>
    <w:rsid w:val="001638F6"/>
    <w:rsid w:val="001A2000"/>
    <w:rsid w:val="001F2C81"/>
    <w:rsid w:val="00204E77"/>
    <w:rsid w:val="00206B7B"/>
    <w:rsid w:val="002C3095"/>
    <w:rsid w:val="002D7B1A"/>
    <w:rsid w:val="00317DEC"/>
    <w:rsid w:val="003209D6"/>
    <w:rsid w:val="00334A73"/>
    <w:rsid w:val="003422FF"/>
    <w:rsid w:val="00346A63"/>
    <w:rsid w:val="003A42AB"/>
    <w:rsid w:val="003F5990"/>
    <w:rsid w:val="004815C6"/>
    <w:rsid w:val="004952C4"/>
    <w:rsid w:val="004F26D7"/>
    <w:rsid w:val="005019BD"/>
    <w:rsid w:val="005A1C5A"/>
    <w:rsid w:val="00651DB3"/>
    <w:rsid w:val="00664509"/>
    <w:rsid w:val="00685117"/>
    <w:rsid w:val="00690EFD"/>
    <w:rsid w:val="006968F6"/>
    <w:rsid w:val="006C7BF2"/>
    <w:rsid w:val="006E132B"/>
    <w:rsid w:val="007021DE"/>
    <w:rsid w:val="00731CAE"/>
    <w:rsid w:val="00732607"/>
    <w:rsid w:val="0074501E"/>
    <w:rsid w:val="007B0D15"/>
    <w:rsid w:val="00800E57"/>
    <w:rsid w:val="00844483"/>
    <w:rsid w:val="00862A7D"/>
    <w:rsid w:val="00894573"/>
    <w:rsid w:val="00934F1C"/>
    <w:rsid w:val="009A1E44"/>
    <w:rsid w:val="009D2231"/>
    <w:rsid w:val="00A04240"/>
    <w:rsid w:val="00A04E8B"/>
    <w:rsid w:val="00A122DB"/>
    <w:rsid w:val="00A16604"/>
    <w:rsid w:val="00AD165F"/>
    <w:rsid w:val="00B47B7A"/>
    <w:rsid w:val="00B646B8"/>
    <w:rsid w:val="00BA5498"/>
    <w:rsid w:val="00C35DC1"/>
    <w:rsid w:val="00C80BD4"/>
    <w:rsid w:val="00CE26F2"/>
    <w:rsid w:val="00CF3A42"/>
    <w:rsid w:val="00D5413C"/>
    <w:rsid w:val="00DC07A3"/>
    <w:rsid w:val="00DE7E01"/>
    <w:rsid w:val="00E11B8A"/>
    <w:rsid w:val="00E47672"/>
    <w:rsid w:val="00EB55F3"/>
    <w:rsid w:val="00F40779"/>
    <w:rsid w:val="00F56615"/>
    <w:rsid w:val="00F612E3"/>
    <w:rsid w:val="00F677F9"/>
    <w:rsid w:val="00FB50CB"/>
    <w:rsid w:val="00FD1504"/>
    <w:rsid w:val="00FD61DD"/>
    <w:rsid w:val="00FE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9"/>
    <o:shapelayout v:ext="edit">
      <o:idmap v:ext="edit" data="2"/>
    </o:shapelayout>
  </w:shapeDefaults>
  <w:decimalSymbol w:val=","/>
  <w:listSeparator w:val=";"/>
  <w14:docId w14:val="7633E54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it-IT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E26F2"/>
  </w:style>
  <w:style w:type="paragraph" w:styleId="Titolo1">
    <w:name w:val="heading 1"/>
    <w:basedOn w:val="Normale"/>
    <w:next w:val="Normale"/>
    <w:link w:val="Titolo1Carattere"/>
    <w:uiPriority w:val="9"/>
    <w:qFormat/>
    <w:rsid w:val="00CE26F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61721F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CE26F2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E26F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E26F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E26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E26F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E26F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E26F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E26F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Sfondochiaro">
    <w:name w:val="Light Shading"/>
    <w:basedOn w:val="Tabellanormale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Informazionicontatto">
    <w:name w:val="Informazioni contatto"/>
    <w:basedOn w:val="Normale"/>
    <w:uiPriority w:val="4"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E26F2"/>
    <w:rPr>
      <w:rFonts w:asciiTheme="majorHAnsi" w:eastAsiaTheme="majorEastAsia" w:hAnsiTheme="majorHAnsi" w:cstheme="majorBidi"/>
      <w:color w:val="61721F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CE26F2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E26F2"/>
    <w:rPr>
      <w:rFonts w:asciiTheme="majorHAnsi" w:eastAsiaTheme="majorEastAsia" w:hAnsiTheme="majorHAnsi" w:cstheme="majorBidi"/>
      <w:sz w:val="32"/>
      <w:szCs w:val="3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E26F2"/>
    <w:rPr>
      <w:rFonts w:asciiTheme="majorHAnsi" w:eastAsiaTheme="majorEastAsia" w:hAnsiTheme="majorHAnsi" w:cstheme="majorBidi"/>
      <w:sz w:val="28"/>
      <w:szCs w:val="28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E26F2"/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Puntoelenco">
    <w:name w:val="List Bullet"/>
    <w:basedOn w:val="Normale"/>
    <w:uiPriority w:val="7"/>
    <w:rsid w:val="00101A18"/>
    <w:pPr>
      <w:numPr>
        <w:numId w:val="5"/>
      </w:numPr>
    </w:pPr>
  </w:style>
  <w:style w:type="paragraph" w:styleId="Numeroelenco">
    <w:name w:val="List Number"/>
    <w:basedOn w:val="Normale"/>
    <w:uiPriority w:val="5"/>
    <w:unhideWhenUsed/>
    <w:pPr>
      <w:numPr>
        <w:numId w:val="6"/>
      </w:numPr>
      <w:contextualSpacing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6F2"/>
    <w:pPr>
      <w:pBdr>
        <w:top w:val="single" w:sz="6" w:space="8" w:color="44709D" w:themeColor="accent3"/>
        <w:bottom w:val="single" w:sz="6" w:space="8" w:color="44709D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212121" w:themeColor="text2"/>
      <w:spacing w:val="30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CE26F2"/>
    <w:rPr>
      <w:rFonts w:asciiTheme="majorHAnsi" w:eastAsiaTheme="majorEastAsia" w:hAnsiTheme="majorHAnsi" w:cstheme="majorBidi"/>
      <w:caps/>
      <w:color w:val="212121" w:themeColor="text2"/>
      <w:spacing w:val="30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E26F2"/>
    <w:pPr>
      <w:numPr>
        <w:ilvl w:val="1"/>
      </w:numPr>
      <w:jc w:val="center"/>
    </w:pPr>
    <w:rPr>
      <w:color w:val="212121" w:themeColor="text2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26F2"/>
    <w:rPr>
      <w:color w:val="212121" w:themeColor="text2"/>
      <w:sz w:val="28"/>
      <w:szCs w:val="28"/>
    </w:rPr>
  </w:style>
  <w:style w:type="paragraph" w:customStyle="1" w:styleId="Foto">
    <w:name w:val="Foto"/>
    <w:basedOn w:val="Normale"/>
    <w:uiPriority w:val="1"/>
    <w:semiHidden/>
    <w:rsid w:val="00D5413C"/>
    <w:pPr>
      <w:spacing w:before="2400" w:after="400"/>
      <w:jc w:val="center"/>
    </w:pPr>
  </w:style>
  <w:style w:type="paragraph" w:styleId="Didascalia">
    <w:name w:val="caption"/>
    <w:basedOn w:val="Normale"/>
    <w:next w:val="Normale"/>
    <w:uiPriority w:val="35"/>
    <w:semiHidden/>
    <w:unhideWhenUsed/>
    <w:qFormat/>
    <w:rsid w:val="00CE26F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E26F2"/>
    <w:rPr>
      <w:b/>
      <w:bCs/>
      <w:i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E26F2"/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CE26F2"/>
    <w:pPr>
      <w:outlineLvl w:val="9"/>
    </w:pPr>
  </w:style>
  <w:style w:type="paragraph" w:styleId="Pidipagina">
    <w:name w:val="footer"/>
    <w:basedOn w:val="Normale"/>
    <w:link w:val="PidipaginaCarattere"/>
    <w:uiPriority w:val="99"/>
    <w:semiHidden/>
    <w:rsid w:val="003422FF"/>
    <w:pPr>
      <w:spacing w:after="0" w:line="240" w:lineRule="auto"/>
      <w:jc w:val="right"/>
    </w:pPr>
    <w:rPr>
      <w:szCs w:val="16"/>
    </w:rPr>
  </w:style>
  <w:style w:type="character" w:customStyle="1" w:styleId="PidipaginaCarattere">
    <w:name w:val="Piè di pagina Carattere"/>
    <w:basedOn w:val="Carpredefinitoparagrafo"/>
    <w:link w:val="Pidipagina"/>
    <w:uiPriority w:val="99"/>
    <w:semiHidden/>
    <w:rsid w:val="00E47672"/>
    <w:rPr>
      <w:color w:val="6D6D6D" w:themeColor="background2" w:themeShade="80"/>
      <w:szCs w:val="16"/>
    </w:rPr>
  </w:style>
  <w:style w:type="paragraph" w:styleId="Sommario3">
    <w:name w:val="toc 3"/>
    <w:basedOn w:val="Normale"/>
    <w:next w:val="Normale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Sommario1">
    <w:name w:val="toc 1"/>
    <w:basedOn w:val="Normale"/>
    <w:next w:val="Normale"/>
    <w:autoRedefine/>
    <w:uiPriority w:val="39"/>
    <w:semiHidden/>
    <w:unhideWhenUsed/>
    <w:pPr>
      <w:spacing w:after="100"/>
    </w:pPr>
  </w:style>
  <w:style w:type="paragraph" w:styleId="Sommario2">
    <w:name w:val="toc 2"/>
    <w:basedOn w:val="Normale"/>
    <w:next w:val="Normale"/>
    <w:autoRedefine/>
    <w:uiPriority w:val="39"/>
    <w:semiHidden/>
    <w:unhideWhenUsed/>
    <w:pPr>
      <w:spacing w:after="100"/>
      <w:ind w:left="200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A122DB"/>
    <w:rPr>
      <w:rFonts w:ascii="Tahoma" w:hAnsi="Tahoma" w:cs="Tahoma"/>
      <w:szCs w:val="16"/>
    </w:rPr>
  </w:style>
  <w:style w:type="paragraph" w:styleId="Bibliografia">
    <w:name w:val="Bibliography"/>
    <w:basedOn w:val="Normale"/>
    <w:next w:val="Normale"/>
    <w:uiPriority w:val="39"/>
    <w:semiHidden/>
    <w:unhideWhenUsed/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Tabellarelazione">
    <w:name w:val="Tabella relazione"/>
    <w:basedOn w:val="Tabellanormale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Grigliatabella">
    <w:name w:val="Table Grid"/>
    <w:basedOn w:val="Tabellanormale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semiHidden/>
    <w:rsid w:val="001A2000"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E47672"/>
    <w:rPr>
      <w:color w:val="6D6D6D" w:themeColor="background2" w:themeShade="80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A122DB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122DB"/>
    <w:rPr>
      <w:sz w:val="22"/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A122DB"/>
    <w:rPr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A122DB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122D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A122DB"/>
    <w:rPr>
      <w:b/>
      <w:bCs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A122DB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A122DB"/>
    <w:rPr>
      <w:rFonts w:ascii="Segoe UI" w:hAnsi="Segoe UI" w:cs="Segoe UI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A122DB"/>
    <w:pPr>
      <w:spacing w:after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A122DB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A122DB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A122DB"/>
    <w:pPr>
      <w:spacing w:after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A122DB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A122DB"/>
    <w:pPr>
      <w:spacing w:after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A122DB"/>
    <w:rPr>
      <w:rFonts w:ascii="Consolas" w:hAnsi="Consolas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A122DB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A122DB"/>
    <w:pPr>
      <w:spacing w:after="0" w:line="240" w:lineRule="auto"/>
    </w:pPr>
    <w:rPr>
      <w:rFonts w:ascii="Consolas" w:hAnsi="Consolas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A122DB"/>
    <w:rPr>
      <w:rFonts w:ascii="Consolas" w:hAnsi="Consolas"/>
      <w:szCs w:val="21"/>
    </w:rPr>
  </w:style>
  <w:style w:type="character" w:styleId="Testosegnaposto">
    <w:name w:val="Placeholder Text"/>
    <w:basedOn w:val="Carpredefinitoparagrafo"/>
    <w:uiPriority w:val="99"/>
    <w:semiHidden/>
    <w:rsid w:val="00A122DB"/>
    <w:rPr>
      <w:color w:val="595959" w:themeColor="text1" w:themeTint="A6"/>
    </w:rPr>
  </w:style>
  <w:style w:type="paragraph" w:customStyle="1" w:styleId="Stile1">
    <w:name w:val="Stile1"/>
    <w:basedOn w:val="Titolo"/>
    <w:semiHidden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ile2">
    <w:name w:val="Stile2"/>
    <w:basedOn w:val="Sottotitolo"/>
    <w:semiHidden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E26F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E26F2"/>
    <w:rPr>
      <w:rFonts w:asciiTheme="majorHAnsi" w:eastAsiaTheme="majorEastAsia" w:hAnsiTheme="majorHAnsi" w:cstheme="majorBidi"/>
      <w:sz w:val="24"/>
      <w:szCs w:val="24"/>
    </w:rPr>
  </w:style>
  <w:style w:type="character" w:styleId="Enfasigrassetto">
    <w:name w:val="Strong"/>
    <w:basedOn w:val="Carpredefinitoparagrafo"/>
    <w:uiPriority w:val="22"/>
    <w:qFormat/>
    <w:rsid w:val="00CE26F2"/>
    <w:rPr>
      <w:b/>
      <w:bCs/>
    </w:rPr>
  </w:style>
  <w:style w:type="character" w:styleId="Enfasicorsivo">
    <w:name w:val="Emphasis"/>
    <w:basedOn w:val="Carpredefinitoparagrafo"/>
    <w:uiPriority w:val="20"/>
    <w:qFormat/>
    <w:rsid w:val="00CE26F2"/>
    <w:rPr>
      <w:i/>
      <w:iCs/>
      <w:color w:val="000000" w:themeColor="text1"/>
    </w:rPr>
  </w:style>
  <w:style w:type="paragraph" w:styleId="Nessunaspaziatura">
    <w:name w:val="No Spacing"/>
    <w:uiPriority w:val="1"/>
    <w:qFormat/>
    <w:rsid w:val="00CE26F2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E26F2"/>
    <w:pPr>
      <w:spacing w:before="160"/>
      <w:ind w:left="720" w:right="720"/>
      <w:jc w:val="center"/>
    </w:pPr>
    <w:rPr>
      <w:i/>
      <w:iCs/>
      <w:color w:val="335375" w:themeColor="accent3" w:themeShade="BF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E26F2"/>
    <w:rPr>
      <w:i/>
      <w:iCs/>
      <w:color w:val="335375" w:themeColor="accent3" w:themeShade="BF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E26F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61721F" w:themeColor="accent1" w:themeShade="BF"/>
      <w:sz w:val="28"/>
      <w:szCs w:val="28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E26F2"/>
    <w:rPr>
      <w:rFonts w:asciiTheme="majorHAnsi" w:eastAsiaTheme="majorEastAsia" w:hAnsiTheme="majorHAnsi" w:cstheme="majorBidi"/>
      <w:caps/>
      <w:color w:val="61721F" w:themeColor="accent1" w:themeShade="BF"/>
      <w:sz w:val="28"/>
      <w:szCs w:val="28"/>
    </w:rPr>
  </w:style>
  <w:style w:type="character" w:styleId="Enfasidelicata">
    <w:name w:val="Subtle Emphasis"/>
    <w:basedOn w:val="Carpredefinitoparagrafo"/>
    <w:uiPriority w:val="19"/>
    <w:qFormat/>
    <w:rsid w:val="00CE26F2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CE26F2"/>
    <w:rPr>
      <w:b/>
      <w:bCs/>
      <w:i/>
      <w:iCs/>
      <w:color w:val="auto"/>
    </w:rPr>
  </w:style>
  <w:style w:type="character" w:styleId="Riferimentodelicato">
    <w:name w:val="Subtle Reference"/>
    <w:basedOn w:val="Carpredefinitoparagrafo"/>
    <w:uiPriority w:val="31"/>
    <w:qFormat/>
    <w:rsid w:val="00CE26F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CE26F2"/>
    <w:rPr>
      <w:b/>
      <w:bCs/>
      <w:caps w:val="0"/>
      <w:smallCaps/>
      <w:color w:val="auto"/>
      <w:spacing w:val="0"/>
      <w:u w:val="single"/>
    </w:rPr>
  </w:style>
  <w:style w:type="character" w:styleId="Titolodellibro">
    <w:name w:val="Book Title"/>
    <w:basedOn w:val="Carpredefinitoparagrafo"/>
    <w:uiPriority w:val="33"/>
    <w:qFormat/>
    <w:rsid w:val="00CE26F2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egg\AppData\Local\Microsoft\Office\16.0\DTS\it-IT%7b75329BA6-393C-4A12-BFFF-287D5383516B%7d\%7bF8A7DF8D-2578-4E97-A012-0C9087D900AC%7dtf1639293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27665C42BF84BF49BB8D64B5786441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AD02E179-994D-41E8-B1CF-1462B217AD5B}"/>
      </w:docPartPr>
      <w:docPartBody>
        <w:p w:rsidR="00D441F9" w:rsidRDefault="00D441F9">
          <w:pPr>
            <w:pStyle w:val="A27665C42BF84BF49BB8D64B57864411"/>
          </w:pPr>
          <w:r w:rsidRPr="00E47672">
            <w:rPr>
              <w:rStyle w:val="TitoloCarattere"/>
            </w:rPr>
            <w:t>Il</w:t>
          </w:r>
          <w:r w:rsidRPr="00E47672">
            <w:rPr>
              <w:rStyle w:val="TitoloCarattere"/>
            </w:rPr>
            <w:br/>
          </w:r>
          <w:r w:rsidRPr="00F40779">
            <w:rPr>
              <w:rStyle w:val="TitoloCarattere"/>
            </w:rPr>
            <w:t>GIUDIZIARIO</w:t>
          </w:r>
          <w:r w:rsidRPr="00E47672">
            <w:rPr>
              <w:rStyle w:val="TitoloCarattere"/>
            </w:rPr>
            <w:br/>
            <w:t>RAMO</w:t>
          </w:r>
        </w:p>
      </w:docPartBody>
    </w:docPart>
    <w:docPart>
      <w:docPartPr>
        <w:name w:val="E059AA8FF3574EC5B5965DB1449E27EF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3DF1A225-7DE8-409F-95C8-FA530A846C48}"/>
      </w:docPartPr>
      <w:docPartBody>
        <w:p w:rsidR="00D441F9" w:rsidRDefault="00D441F9">
          <w:pPr>
            <w:pStyle w:val="E059AA8FF3574EC5B5965DB1449E27EF"/>
          </w:pPr>
          <w:r w:rsidRPr="00E47672">
            <w:rPr>
              <w:lang w:bidi="it-IT"/>
            </w:rPr>
            <w:t>Ruolo e struttura del tribunale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808277246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1F9"/>
    <w:rsid w:val="00204E77"/>
    <w:rsid w:val="00A04240"/>
    <w:rsid w:val="00D441F9"/>
    <w:rsid w:val="00FD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it-IT" w:eastAsia="it-IT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eastAsia="ja-JP" w:bidi="it-IT"/>
      <w14:ligatures w14:val="none"/>
    </w:rPr>
  </w:style>
  <w:style w:type="character" w:customStyle="1" w:styleId="TitoloCarattere">
    <w:name w:val="Titolo Carattere"/>
    <w:basedOn w:val="Carpredefinitoparagrafo"/>
    <w:link w:val="Titolo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eastAsia="ja-JP" w:bidi="it-IT"/>
      <w14:ligatures w14:val="none"/>
    </w:rPr>
  </w:style>
  <w:style w:type="paragraph" w:customStyle="1" w:styleId="A27665C42BF84BF49BB8D64B57864411">
    <w:name w:val="A27665C42BF84BF49BB8D64B57864411"/>
  </w:style>
  <w:style w:type="paragraph" w:customStyle="1" w:styleId="E059AA8FF3574EC5B5965DB1449E27EF">
    <w:name w:val="E059AA8FF3574EC5B5965DB1449E27EF"/>
  </w:style>
  <w:style w:type="paragraph" w:customStyle="1" w:styleId="7A89C5755F9C4580BC38D254066DE00D">
    <w:name w:val="7A89C5755F9C4580BC38D254066DE00D"/>
  </w:style>
  <w:style w:type="paragraph" w:customStyle="1" w:styleId="6AC553531DF44EA3ACDD2D78EC1E1742">
    <w:name w:val="6AC553531DF44EA3ACDD2D78EC1E1742"/>
  </w:style>
  <w:style w:type="paragraph" w:customStyle="1" w:styleId="7A14B14D85C9435D98E8C13AB66AA39F">
    <w:name w:val="7A14B14D85C9435D98E8C13AB66AA39F"/>
  </w:style>
  <w:style w:type="paragraph" w:styleId="Puntoelenco">
    <w:name w:val="List Bullet"/>
    <w:basedOn w:val="Normale"/>
    <w:uiPriority w:val="7"/>
    <w:pPr>
      <w:numPr>
        <w:numId w:val="1"/>
      </w:numPr>
      <w:spacing w:before="120" w:after="200" w:line="264" w:lineRule="auto"/>
    </w:pPr>
    <w:rPr>
      <w:color w:val="747474" w:themeColor="background2" w:themeShade="80"/>
      <w:kern w:val="0"/>
      <w:sz w:val="22"/>
      <w:szCs w:val="22"/>
      <w:lang w:eastAsia="ja-JP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jpeg"/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Organico">
  <a:themeElements>
    <a:clrScheme name="Organico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o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o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{F8A7DF8D-2578-4E97-A012-0C9087D900AC}tf16392938_win32</Template>
  <TotalTime>0</TotalTime>
  <Pages>3</Pages>
  <Words>563</Words>
  <Characters>3210</Characters>
  <Application>Microsoft Office Word</Application>
  <DocSecurity>0</DocSecurity>
  <Lines>26</Lines>
  <Paragraphs>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2025-06-08T10:17:00Z</dcterms:created>
  <dcterms:modified xsi:type="dcterms:W3CDTF">2025-09-01T19:49:00Z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